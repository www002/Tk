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bookmarkStart w:id="0" w:name="_GoBack"/>
      <w:r w:rsidRPr="00605C7D">
        <w:rPr>
          <w:sz w:val="21"/>
          <w:szCs w:val="21"/>
        </w:rPr>
        <w:t>1.</w:t>
      </w:r>
      <w:r w:rsidRPr="00EE531A">
        <w:rPr>
          <w:sz w:val="21"/>
          <w:szCs w:val="21"/>
        </w:rPr>
        <w:t xml:space="preserve"> A lot of natural resources in the mountain area are to be exploited and used.</w:t>
      </w:r>
      <w:r w:rsidRPr="00605C7D">
        <w:rPr>
          <w:sz w:val="21"/>
          <w:szCs w:val="21"/>
        </w:rPr>
        <w:t xml:space="preserve"> </w:t>
      </w:r>
    </w:p>
    <w:p w:rsidR="00E43D4C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那个山区有许多自然资源有待于开发利用。</w:t>
      </w:r>
    </w:p>
    <w:p w:rsidR="004D50AD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2.</w:t>
      </w:r>
      <w:r>
        <w:rPr>
          <w:sz w:val="21"/>
          <w:szCs w:val="21"/>
        </w:rPr>
        <w:t xml:space="preserve"> </w:t>
      </w:r>
      <w:r w:rsidRPr="00605C7D">
        <w:rPr>
          <w:sz w:val="21"/>
          <w:szCs w:val="21"/>
        </w:rPr>
        <w:t xml:space="preserve">All that glitters is not gold.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闪光的东西，未必都是金子。</w:t>
      </w:r>
    </w:p>
    <w:p w:rsidR="004D50A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3. </w:t>
      </w:r>
      <w:r w:rsidRPr="00304883">
        <w:rPr>
          <w:sz w:val="21"/>
          <w:szCs w:val="21"/>
        </w:rPr>
        <w:t xml:space="preserve">Apples here like water and sunshine.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这里的苹果喜欢水和阳光。</w:t>
      </w:r>
    </w:p>
    <w:p w:rsidR="004D50AD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4</w:t>
      </w:r>
      <w:r w:rsidRPr="00304883">
        <w:rPr>
          <w:sz w:val="21"/>
          <w:szCs w:val="21"/>
        </w:rPr>
        <w:t xml:space="preserve">.As is known to all, </w:t>
      </w:r>
      <w:smartTag w:uri="urn:schemas-microsoft-com:office:smarttags" w:element="place">
        <w:smartTag w:uri="urn:schemas-microsoft-com:office:smarttags" w:element="country-region">
          <w:r w:rsidRPr="00304883">
            <w:rPr>
              <w:sz w:val="21"/>
              <w:szCs w:val="21"/>
            </w:rPr>
            <w:t>China</w:t>
          </w:r>
        </w:smartTag>
      </w:smartTag>
      <w:r w:rsidRPr="00304883">
        <w:rPr>
          <w:sz w:val="21"/>
          <w:szCs w:val="21"/>
        </w:rPr>
        <w:t xml:space="preserve"> is a developing country.</w:t>
      </w:r>
      <w:r w:rsidRPr="00605C7D">
        <w:rPr>
          <w:sz w:val="21"/>
          <w:szCs w:val="21"/>
        </w:rPr>
        <w:t xml:space="preserve">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众所周知，中国是一个发展中国家。</w:t>
      </w:r>
    </w:p>
    <w:p w:rsidR="004D50A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5</w:t>
      </w:r>
      <w:r w:rsidRPr="00304883">
        <w:rPr>
          <w:sz w:val="21"/>
          <w:szCs w:val="21"/>
        </w:rPr>
        <w:t>.Bill hit his car into a wall last night.</w:t>
      </w:r>
    </w:p>
    <w:p w:rsidR="00E43D4C" w:rsidRPr="00304883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304883">
        <w:rPr>
          <w:sz w:val="21"/>
          <w:szCs w:val="21"/>
        </w:rPr>
        <w:t xml:space="preserve"> </w:t>
      </w:r>
      <w:r w:rsidRPr="00605C7D">
        <w:rPr>
          <w:rFonts w:hint="eastAsia"/>
          <w:sz w:val="21"/>
          <w:szCs w:val="21"/>
        </w:rPr>
        <w:t>昨晚比尔开车时车撞到了墙上。</w:t>
      </w:r>
    </w:p>
    <w:p w:rsidR="004D50AD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6. Each time history repeats itself, the price goes up.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历史每重演一次，代价就增加（一分）。</w:t>
      </w:r>
    </w:p>
    <w:p w:rsidR="00E43D4C" w:rsidRPr="00304883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7</w:t>
      </w:r>
      <w:r w:rsidRPr="00304883">
        <w:rPr>
          <w:sz w:val="21"/>
          <w:szCs w:val="21"/>
        </w:rPr>
        <w:t>.He has taught English in this university ever since he moved to this city</w:t>
      </w:r>
      <w:r w:rsidRPr="00304883">
        <w:rPr>
          <w:rFonts w:hint="eastAsia"/>
          <w:sz w:val="21"/>
          <w:szCs w:val="21"/>
        </w:rPr>
        <w:t>．</w:t>
      </w:r>
    </w:p>
    <w:p w:rsidR="00E43D4C" w:rsidRPr="00304883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自从移居到这座城市以来，他就一直在这所大学教英语。</w:t>
      </w:r>
    </w:p>
    <w:p w:rsidR="004D50AD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8. I was having a nap when suddenly the telephone rang.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我在睡觉时，电话铃突然响了。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9. If you decided to learn a new language, you would have to dedicate yourself wholeheartedly to the cause.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如果你决定学一门新的语言，你必须全身心地投入。</w:t>
      </w:r>
    </w:p>
    <w:p w:rsidR="004D50AD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10. In an age of plenty, we feel spiritual hunger.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在这个物质财富充裕的时代，我们感到精神上的饥渴。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11. In no other country in the world can you find such plants as this one.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像这种植物在世界上的其他任何一个国家中都找不到。</w:t>
      </w:r>
    </w:p>
    <w:p w:rsidR="00E43D4C" w:rsidRPr="00304883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12</w:t>
      </w:r>
      <w:r w:rsidRPr="00304883">
        <w:rPr>
          <w:sz w:val="21"/>
          <w:szCs w:val="21"/>
        </w:rPr>
        <w:t>. John and his brother differ in personality even if their differences in age are not significant.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尽管约翰和他哥哥在年纪上相差不大，但他们的个性却不相同。</w:t>
      </w:r>
    </w:p>
    <w:p w:rsidR="004D50A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13.</w:t>
      </w:r>
      <w:r w:rsidRPr="00304883">
        <w:rPr>
          <w:sz w:val="21"/>
          <w:szCs w:val="21"/>
        </w:rPr>
        <w:t xml:space="preserve">Please give this book to whoever comes first.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请把这本书给最先来的人。</w:t>
      </w:r>
    </w:p>
    <w:p w:rsidR="004D50AD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14. Please move your chair to the window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请把你的椅子移动到窗口</w:t>
      </w:r>
    </w:p>
    <w:p w:rsidR="00E43D4C" w:rsidRPr="00304883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15.</w:t>
      </w:r>
      <w:r w:rsidRPr="00304883">
        <w:rPr>
          <w:sz w:val="21"/>
          <w:szCs w:val="21"/>
        </w:rPr>
        <w:t xml:space="preserve">Ted and William have lived under the same roof for five years.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泰德和威廉已经在同一个屋檐下生活了五年了。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16. The more passions we have, the more happiness we are likely to experience.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我们的激情越多，我们有可能体验到的快乐就越多。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17.</w:t>
      </w:r>
      <w:r w:rsidRPr="00304883">
        <w:rPr>
          <w:sz w:val="21"/>
          <w:szCs w:val="21"/>
        </w:rPr>
        <w:t xml:space="preserve"> The students are encouraged by their teacher to do more listening, reading and writing.</w:t>
      </w:r>
      <w:r w:rsidRPr="00605C7D">
        <w:rPr>
          <w:sz w:val="21"/>
          <w:szCs w:val="21"/>
        </w:rPr>
        <w:t xml:space="preserve">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老师鼓励学生多听，多读，多写。</w:t>
      </w:r>
    </w:p>
    <w:p w:rsidR="004D50AD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18</w:t>
      </w:r>
      <w:r w:rsidRPr="00304883">
        <w:rPr>
          <w:sz w:val="21"/>
          <w:szCs w:val="21"/>
        </w:rPr>
        <w:t>. There is a large amount of energy wasted due to friction.</w:t>
      </w:r>
      <w:r w:rsidRPr="00605C7D">
        <w:rPr>
          <w:sz w:val="21"/>
          <w:szCs w:val="21"/>
        </w:rPr>
        <w:t xml:space="preserve">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lastRenderedPageBreak/>
        <w:t>由于摩擦而损耗了大量的能量。</w:t>
      </w:r>
    </w:p>
    <w:p w:rsidR="004D50AD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19</w:t>
      </w:r>
      <w:r w:rsidRPr="00304883">
        <w:rPr>
          <w:sz w:val="21"/>
          <w:szCs w:val="21"/>
        </w:rPr>
        <w:t>. This place has plentiful material resources.</w:t>
      </w:r>
      <w:r w:rsidRPr="00605C7D">
        <w:rPr>
          <w:sz w:val="21"/>
          <w:szCs w:val="21"/>
        </w:rPr>
        <w:t xml:space="preserve">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这个地方有丰富的物质资源。</w:t>
      </w:r>
    </w:p>
    <w:p w:rsidR="004D50A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20.</w:t>
      </w:r>
      <w:r w:rsidRPr="00304883">
        <w:rPr>
          <w:sz w:val="21"/>
          <w:szCs w:val="21"/>
        </w:rPr>
        <w:t>Though it was late, they kept on working.</w:t>
      </w:r>
    </w:p>
    <w:p w:rsidR="00E43D4C" w:rsidRPr="00304883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304883">
        <w:rPr>
          <w:sz w:val="21"/>
          <w:szCs w:val="21"/>
        </w:rPr>
        <w:t xml:space="preserve"> </w:t>
      </w:r>
      <w:r w:rsidRPr="00605C7D">
        <w:rPr>
          <w:rFonts w:hint="eastAsia"/>
          <w:sz w:val="21"/>
          <w:szCs w:val="21"/>
        </w:rPr>
        <w:t>尽管已经很晚了，他们还在继续工作。</w:t>
      </w:r>
    </w:p>
    <w:p w:rsidR="00E43D4C" w:rsidRPr="00304883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21.</w:t>
      </w:r>
      <w:r w:rsidRPr="00304883">
        <w:rPr>
          <w:sz w:val="21"/>
          <w:szCs w:val="21"/>
        </w:rPr>
        <w:t>Tom</w:t>
      </w:r>
      <w:r w:rsidRPr="00304883">
        <w:rPr>
          <w:rFonts w:hint="eastAsia"/>
          <w:sz w:val="21"/>
          <w:szCs w:val="21"/>
        </w:rPr>
        <w:t>（人名有可能变化或</w:t>
      </w:r>
      <w:r w:rsidRPr="00304883">
        <w:rPr>
          <w:sz w:val="21"/>
          <w:szCs w:val="21"/>
        </w:rPr>
        <w:t>Fred</w:t>
      </w:r>
      <w:r w:rsidRPr="00304883">
        <w:rPr>
          <w:rFonts w:hint="eastAsia"/>
          <w:sz w:val="21"/>
          <w:szCs w:val="21"/>
        </w:rPr>
        <w:t>）</w:t>
      </w:r>
      <w:r w:rsidRPr="00304883">
        <w:rPr>
          <w:sz w:val="21"/>
          <w:szCs w:val="21"/>
        </w:rPr>
        <w:t xml:space="preserve">was such a hardworking student that he soon came out first in the class.  </w:t>
      </w:r>
    </w:p>
    <w:p w:rsidR="00E43D4C" w:rsidRPr="00304883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汤姆是一个学习十分用功的学生，以至于不久他就成了班里学习最好的学生。</w:t>
      </w:r>
    </w:p>
    <w:p w:rsidR="004D50A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22.</w:t>
      </w:r>
      <w:r w:rsidRPr="00304883">
        <w:rPr>
          <w:sz w:val="21"/>
          <w:szCs w:val="21"/>
        </w:rPr>
        <w:t xml:space="preserve"> Transistors are small in size and light in weight.</w:t>
      </w:r>
    </w:p>
    <w:p w:rsidR="00E43D4C" w:rsidRPr="00304883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 </w:t>
      </w:r>
      <w:r w:rsidRPr="00605C7D">
        <w:rPr>
          <w:rFonts w:hint="eastAsia"/>
          <w:sz w:val="21"/>
          <w:szCs w:val="21"/>
        </w:rPr>
        <w:t>晶体管的体积小，重量轻。</w:t>
      </w:r>
    </w:p>
    <w:p w:rsidR="004D50AD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23</w:t>
      </w:r>
      <w:r w:rsidRPr="00304883">
        <w:rPr>
          <w:sz w:val="21"/>
          <w:szCs w:val="21"/>
        </w:rPr>
        <w:t>. Various substances differ widely in their magnetic characteristics.</w:t>
      </w:r>
      <w:r w:rsidRPr="00605C7D">
        <w:rPr>
          <w:sz w:val="21"/>
          <w:szCs w:val="21"/>
        </w:rPr>
        <w:t xml:space="preserve"> </w:t>
      </w:r>
    </w:p>
    <w:p w:rsidR="00E43D4C" w:rsidRPr="00304883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各种材料的磁性有很大的不同。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24. </w:t>
      </w:r>
      <w:r w:rsidRPr="00304883">
        <w:rPr>
          <w:sz w:val="21"/>
          <w:szCs w:val="21"/>
        </w:rPr>
        <w:t>Wang Li’s</w:t>
      </w:r>
      <w:r w:rsidRPr="00304883">
        <w:rPr>
          <w:rFonts w:hint="eastAsia"/>
          <w:sz w:val="21"/>
          <w:szCs w:val="21"/>
        </w:rPr>
        <w:t>（人名有可能变化</w:t>
      </w:r>
      <w:r w:rsidRPr="00304883">
        <w:rPr>
          <w:sz w:val="21"/>
          <w:szCs w:val="21"/>
        </w:rPr>
        <w:t>,4</w:t>
      </w:r>
      <w:r w:rsidRPr="00304883">
        <w:rPr>
          <w:rFonts w:hint="eastAsia"/>
          <w:sz w:val="21"/>
          <w:szCs w:val="21"/>
        </w:rPr>
        <w:t>月为：</w:t>
      </w:r>
      <w:r w:rsidRPr="00304883">
        <w:rPr>
          <w:sz w:val="21"/>
          <w:szCs w:val="21"/>
        </w:rPr>
        <w:t>Tom’s</w:t>
      </w:r>
      <w:r w:rsidRPr="00304883">
        <w:rPr>
          <w:rFonts w:hint="eastAsia"/>
          <w:sz w:val="21"/>
          <w:szCs w:val="21"/>
        </w:rPr>
        <w:t>）</w:t>
      </w:r>
      <w:r w:rsidRPr="00304883">
        <w:rPr>
          <w:sz w:val="21"/>
          <w:szCs w:val="21"/>
        </w:rPr>
        <w:t xml:space="preserve"> father has taught English here since he graduated from Peking University.</w:t>
      </w:r>
      <w:r w:rsidRPr="00605C7D">
        <w:rPr>
          <w:sz w:val="21"/>
          <w:szCs w:val="21"/>
        </w:rPr>
        <w:t xml:space="preserve"> </w:t>
      </w:r>
    </w:p>
    <w:p w:rsidR="00E43D4C" w:rsidRPr="00304883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王丽的父亲从北京大学毕业后就一直在这里教英语。</w:t>
      </w:r>
    </w:p>
    <w:p w:rsidR="004D50AD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25. </w:t>
      </w:r>
      <w:r w:rsidRPr="0036032B">
        <w:rPr>
          <w:sz w:val="21"/>
          <w:szCs w:val="21"/>
        </w:rPr>
        <w:t>would you please help me with this heavy box?</w:t>
      </w:r>
      <w:r w:rsidRPr="00605C7D">
        <w:rPr>
          <w:sz w:val="21"/>
          <w:szCs w:val="21"/>
        </w:rPr>
        <w:t xml:space="preserve">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你能帮我搬一下这个很沉的箱子吗？</w:t>
      </w:r>
    </w:p>
    <w:p w:rsidR="004D50A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26</w:t>
      </w:r>
      <w:r w:rsidRPr="00304883">
        <w:rPr>
          <w:sz w:val="21"/>
          <w:szCs w:val="21"/>
        </w:rPr>
        <w:t xml:space="preserve">. You needn’t go there anymore. He already knows about it. </w:t>
      </w:r>
    </w:p>
    <w:p w:rsidR="00E43D4C" w:rsidRPr="00304883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你不必去了，他已经知道那件事</w:t>
      </w:r>
    </w:p>
    <w:p w:rsidR="004D50A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27. </w:t>
      </w:r>
      <w:r w:rsidRPr="00C66870">
        <w:rPr>
          <w:sz w:val="21"/>
          <w:szCs w:val="21"/>
        </w:rPr>
        <w:t>They thought that there must be something wrong with their TV set.</w:t>
      </w:r>
      <w:r>
        <w:rPr>
          <w:sz w:val="21"/>
          <w:szCs w:val="21"/>
        </w:rPr>
        <w:t xml:space="preserve">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他们认为电视机一定出了毛病。</w:t>
      </w:r>
    </w:p>
    <w:p w:rsidR="004D50AD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28. Life is meaningless without a purpose.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没有目标的生活是毫无意义的。</w:t>
      </w:r>
    </w:p>
    <w:p w:rsidR="004D50AD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29. He didn't need to attend the meeting.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他没必要参加那个会议。</w:t>
      </w:r>
    </w:p>
    <w:p w:rsidR="004A222D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30. The friend say everything but did not say single word.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这位朋友看到了一切，却一言不发。</w:t>
      </w:r>
    </w:p>
    <w:p w:rsidR="00F4780F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31. I will finish reading this book in a week.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我会在一周之内把这本书看完。</w:t>
      </w:r>
    </w:p>
    <w:p w:rsidR="00F4780F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32. You should look around before you cross the street.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在过马路之前，你应该向四周看看。</w:t>
      </w:r>
    </w:p>
    <w:p w:rsidR="00F4780F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33. I read the local newspapers with great interest every evening.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每晚我怀着极大的兴趣读当地的报纸。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>34. He prefers coffee to tea.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比起喝茶，他更喜欢喝咖啡。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58" w:rightChars="-120" w:right="-288" w:hanging="2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35. Our textbooks are very different from theirs.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58" w:rightChars="-120" w:right="-288" w:hanging="2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lastRenderedPageBreak/>
        <w:t>我们的教材与他们的教材很不一样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58" w:rightChars="-120" w:right="-288" w:hanging="2"/>
        <w:jc w:val="left"/>
        <w:rPr>
          <w:sz w:val="21"/>
          <w:szCs w:val="21"/>
        </w:rPr>
      </w:pPr>
      <w:r w:rsidRPr="00605C7D">
        <w:rPr>
          <w:sz w:val="21"/>
          <w:szCs w:val="21"/>
        </w:rPr>
        <w:t>36. The doctor told me to have more water.</w:t>
      </w:r>
      <w:r w:rsidRPr="00605C7D">
        <w:rPr>
          <w:sz w:val="21"/>
          <w:szCs w:val="21"/>
        </w:rPr>
        <w:tab/>
      </w:r>
      <w:r w:rsidRPr="00605C7D">
        <w:rPr>
          <w:sz w:val="21"/>
          <w:szCs w:val="21"/>
        </w:rPr>
        <w:tab/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58" w:rightChars="-120" w:right="-288" w:hanging="2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医生叫我多喝水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37. My classmate is more clever than me. 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我的同学比我聪明。</w:t>
      </w:r>
    </w:p>
    <w:p w:rsidR="00527169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38. The people’s Republic of China (PRC), founded on October 1,1949, covers an area of 9.6 million square kilometers.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中华人民共和国成立于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0"/>
          <w:attr w:name="Year" w:val="1949"/>
        </w:smartTagPr>
        <w:r w:rsidRPr="00605C7D">
          <w:rPr>
            <w:sz w:val="21"/>
            <w:szCs w:val="21"/>
          </w:rPr>
          <w:t>1949</w:t>
        </w:r>
        <w:r w:rsidRPr="00605C7D">
          <w:rPr>
            <w:rFonts w:hint="eastAsia"/>
            <w:sz w:val="21"/>
            <w:szCs w:val="21"/>
          </w:rPr>
          <w:t>年</w:t>
        </w:r>
        <w:r w:rsidRPr="00605C7D">
          <w:rPr>
            <w:sz w:val="21"/>
            <w:szCs w:val="21"/>
          </w:rPr>
          <w:t>10</w:t>
        </w:r>
        <w:r w:rsidRPr="00605C7D">
          <w:rPr>
            <w:rFonts w:hint="eastAsia"/>
            <w:sz w:val="21"/>
            <w:szCs w:val="21"/>
          </w:rPr>
          <w:t>月</w:t>
        </w:r>
        <w:r w:rsidRPr="00605C7D">
          <w:rPr>
            <w:sz w:val="21"/>
            <w:szCs w:val="21"/>
          </w:rPr>
          <w:t>1</w:t>
        </w:r>
        <w:r w:rsidRPr="00605C7D">
          <w:rPr>
            <w:rFonts w:hint="eastAsia"/>
            <w:sz w:val="21"/>
            <w:szCs w:val="21"/>
          </w:rPr>
          <w:t>日</w:t>
        </w:r>
      </w:smartTag>
      <w:r w:rsidRPr="00605C7D">
        <w:rPr>
          <w:rFonts w:hint="eastAsia"/>
          <w:sz w:val="21"/>
          <w:szCs w:val="21"/>
        </w:rPr>
        <w:t>，国土面积约</w:t>
      </w:r>
      <w:r w:rsidRPr="00605C7D">
        <w:rPr>
          <w:sz w:val="21"/>
          <w:szCs w:val="21"/>
        </w:rPr>
        <w:t>960</w:t>
      </w:r>
      <w:r w:rsidRPr="00605C7D">
        <w:rPr>
          <w:rFonts w:hint="eastAsia"/>
          <w:sz w:val="21"/>
          <w:szCs w:val="21"/>
        </w:rPr>
        <w:t>万平方公里。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39. People all over the world are trying to help the people in </w:t>
      </w:r>
      <w:smartTag w:uri="urn:schemas-microsoft-com:office:smarttags" w:element="country-region">
        <w:r w:rsidRPr="00605C7D">
          <w:rPr>
            <w:sz w:val="21"/>
            <w:szCs w:val="21"/>
          </w:rPr>
          <w:t>Sichuan</w:t>
        </w:r>
      </w:smartTag>
      <w:r w:rsidRPr="00605C7D">
        <w:rPr>
          <w:sz w:val="21"/>
          <w:szCs w:val="21"/>
        </w:rPr>
        <w:t xml:space="preserve">.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全世界人民都在尽力帮助四川人民。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40. We must take some measures to control the pollution.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我们必须采取措施来控制污染。</w:t>
      </w:r>
    </w:p>
    <w:p w:rsidR="00527169" w:rsidRPr="00605C7D" w:rsidRDefault="00E43D4C" w:rsidP="00FE51A5">
      <w:pPr>
        <w:snapToGrid w:val="0"/>
        <w:spacing w:line="360" w:lineRule="auto"/>
        <w:ind w:leftChars="-150" w:left="-358" w:rightChars="-120" w:right="-28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41. Trees need water to grow. </w:t>
      </w:r>
    </w:p>
    <w:p w:rsidR="00E43D4C" w:rsidRPr="00605C7D" w:rsidRDefault="00E43D4C" w:rsidP="00FE51A5">
      <w:pPr>
        <w:snapToGrid w:val="0"/>
        <w:spacing w:line="360" w:lineRule="auto"/>
        <w:ind w:leftChars="-150" w:left="-358" w:rightChars="-120" w:right="-28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树木需要水才能生长。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42. A friend of mine from high school is working in </w:t>
      </w:r>
      <w:smartTag w:uri="urn:schemas-microsoft-com:office:smarttags" w:element="country-region">
        <w:r w:rsidRPr="00605C7D">
          <w:rPr>
            <w:sz w:val="21"/>
            <w:szCs w:val="21"/>
          </w:rPr>
          <w:t>England</w:t>
        </w:r>
      </w:smartTag>
      <w:r w:rsidRPr="00605C7D">
        <w:rPr>
          <w:sz w:val="21"/>
          <w:szCs w:val="21"/>
        </w:rPr>
        <w:t xml:space="preserve"> now.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我高中的一个朋友目前在英格兰工作。</w:t>
      </w:r>
    </w:p>
    <w:p w:rsidR="00527169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43. I rang you house last night but your mother answered the phone.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我昨晚给你家打电话，</w:t>
      </w:r>
      <w:r w:rsidRPr="00605C7D">
        <w:rPr>
          <w:sz w:val="21"/>
          <w:szCs w:val="21"/>
        </w:rPr>
        <w:t xml:space="preserve"> </w:t>
      </w:r>
      <w:r w:rsidRPr="00605C7D">
        <w:rPr>
          <w:rFonts w:hint="eastAsia"/>
          <w:sz w:val="21"/>
          <w:szCs w:val="21"/>
        </w:rPr>
        <w:t>但接电话的是你母亲。</w:t>
      </w:r>
    </w:p>
    <w:p w:rsidR="00527169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44. I knocked on the door but nobody came to answer it.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我敲了门，但是没有人来开门。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45. Would you mind closing the window for me?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你能帮我关一下窗户吗？</w:t>
      </w:r>
    </w:p>
    <w:p w:rsidR="00527169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46. This new country hopes to establish friendly relations with all its neighbors.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这个新建立的国家希望和所有的邻国建立友好关系。</w:t>
      </w:r>
    </w:p>
    <w:p w:rsidR="00527169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47. Most student feel satisfied with the progress they’ve made.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大多数学生对自己所取得的进步感到满意。</w:t>
      </w:r>
    </w:p>
    <w:p w:rsidR="00527169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48. </w:t>
      </w:r>
      <w:r w:rsidRPr="000417F3">
        <w:rPr>
          <w:sz w:val="21"/>
          <w:szCs w:val="21"/>
        </w:rPr>
        <w:t>The doctor had no choice but reach out to their colleagues across the nation.</w:t>
      </w:r>
      <w:r w:rsidRPr="00605C7D">
        <w:rPr>
          <w:sz w:val="21"/>
          <w:szCs w:val="21"/>
        </w:rPr>
        <w:t xml:space="preserve">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那个医生别无选择，只能向全国的同行求助。</w:t>
      </w:r>
    </w:p>
    <w:p w:rsidR="00527169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49.</w:t>
      </w:r>
      <w:r w:rsidRPr="000417F3">
        <w:rPr>
          <w:sz w:val="21"/>
          <w:szCs w:val="21"/>
        </w:rPr>
        <w:t xml:space="preserve"> Do you think you can do it by yourself?</w:t>
      </w:r>
      <w:r w:rsidRPr="00605C7D">
        <w:rPr>
          <w:sz w:val="21"/>
          <w:szCs w:val="21"/>
        </w:rPr>
        <w:t xml:space="preserve">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你认为你自己可以单独完成这件事吗？</w:t>
      </w:r>
    </w:p>
    <w:p w:rsidR="00527169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 xml:space="preserve">50. </w:t>
      </w:r>
      <w:r w:rsidRPr="000417F3">
        <w:rPr>
          <w:sz w:val="21"/>
          <w:szCs w:val="21"/>
        </w:rPr>
        <w:t>The Olympic Games is an international sports event that takes place every four years.</w:t>
      </w:r>
      <w:r w:rsidRPr="00605C7D">
        <w:rPr>
          <w:sz w:val="21"/>
          <w:szCs w:val="21"/>
        </w:rPr>
        <w:t xml:space="preserve">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奥林匹克运动会是国际性的体育会，每四年举办一次。</w:t>
      </w:r>
    </w:p>
    <w:p w:rsidR="00527169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sz w:val="21"/>
          <w:szCs w:val="21"/>
        </w:rPr>
        <w:t>51.</w:t>
      </w:r>
      <w:r w:rsidRPr="000417F3">
        <w:rPr>
          <w:sz w:val="21"/>
          <w:szCs w:val="21"/>
        </w:rPr>
        <w:t xml:space="preserve"> She likes to help anyone who is in difficulty. </w:t>
      </w:r>
      <w:r w:rsidRPr="00605C7D">
        <w:rPr>
          <w:sz w:val="21"/>
          <w:szCs w:val="21"/>
        </w:rPr>
        <w:t xml:space="preserve"> </w:t>
      </w:r>
    </w:p>
    <w:p w:rsidR="00E43D4C" w:rsidRPr="00605C7D" w:rsidRDefault="00E43D4C" w:rsidP="00FE51A5">
      <w:pPr>
        <w:snapToGrid w:val="0"/>
        <w:spacing w:line="360" w:lineRule="auto"/>
        <w:ind w:leftChars="-150" w:left="-358" w:hanging="2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她乐意帮助任何一个有困难的人。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52. Who can help me clean the room?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谁能帮我打扫房间？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lastRenderedPageBreak/>
        <w:t xml:space="preserve">53. We should encourage him to have confidence in himself.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我们应当鼓励他对自己要有信心。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54. I slept soundly all night. 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我整夜睡得很熟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55. Have you seen Tom recently?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你最近见到汤姆了吗？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56. I hope we can have some snow this winter.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我希望今年冬天会下雪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57. Are you fond of music? 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你喜欢音乐吗？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58. You’d better do that again. 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你最好再做一遍。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59. What kind of life do most people enjoy?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多数人喜欢什么样的生活？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60. How are you doing these days?  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你最近怎么样？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61. This box can hold more books than that one. 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这个箱子比那个箱子能装更多的书。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62. Both Ann and Mary are suitable for the job. 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安妮和玛丽都适合干这个工作。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63. I hurried to my office. 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我匆忙赶到了办公室。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64. The traffic jams during morning and afternoons rush hours are a headache in big cities now.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上下班高峰期交通拥堵问题是大城市目前很棘手的问题。</w:t>
      </w:r>
    </w:p>
    <w:p w:rsidR="00527169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65. Do you have access to the Internet?  </w:t>
      </w:r>
    </w:p>
    <w:p w:rsidR="00E43D4C" w:rsidRPr="00605C7D" w:rsidRDefault="00E43D4C" w:rsidP="00FE51A5">
      <w:pPr>
        <w:adjustRightInd w:val="0"/>
        <w:snapToGrid w:val="0"/>
        <w:spacing w:line="360" w:lineRule="auto"/>
        <w:ind w:leftChars="-150" w:left="-360" w:rightChars="-120" w:right="-288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你能上网吗？</w:t>
      </w:r>
    </w:p>
    <w:p w:rsidR="00E43D4C" w:rsidRPr="00605C7D" w:rsidRDefault="00E43D4C" w:rsidP="00FE51A5">
      <w:pPr>
        <w:snapToGrid w:val="0"/>
        <w:spacing w:line="360" w:lineRule="auto"/>
        <w:rPr>
          <w:sz w:val="21"/>
          <w:szCs w:val="21"/>
        </w:rPr>
      </w:pPr>
    </w:p>
    <w:p w:rsidR="00E43D4C" w:rsidRPr="00605C7D" w:rsidRDefault="00E43D4C" w:rsidP="00FE51A5">
      <w:pPr>
        <w:snapToGrid w:val="0"/>
        <w:spacing w:line="360" w:lineRule="auto"/>
        <w:jc w:val="center"/>
        <w:rPr>
          <w:sz w:val="21"/>
          <w:szCs w:val="21"/>
        </w:rPr>
      </w:pPr>
      <w:r w:rsidRPr="00605C7D">
        <w:rPr>
          <w:sz w:val="21"/>
          <w:szCs w:val="21"/>
        </w:rPr>
        <w:t>--------</w:t>
      </w:r>
      <w:r w:rsidRPr="00605C7D">
        <w:rPr>
          <w:rFonts w:hint="eastAsia"/>
          <w:sz w:val="21"/>
          <w:szCs w:val="21"/>
        </w:rPr>
        <w:t>以下</w:t>
      </w:r>
      <w:r w:rsidRPr="00605C7D">
        <w:rPr>
          <w:sz w:val="21"/>
          <w:szCs w:val="21"/>
        </w:rPr>
        <w:t>1-65</w:t>
      </w:r>
      <w:r w:rsidRPr="00605C7D">
        <w:rPr>
          <w:rFonts w:hint="eastAsia"/>
          <w:sz w:val="21"/>
          <w:szCs w:val="21"/>
        </w:rPr>
        <w:t>有基础可以在掌握完上面的</w:t>
      </w:r>
      <w:r w:rsidRPr="00605C7D">
        <w:rPr>
          <w:sz w:val="21"/>
          <w:szCs w:val="21"/>
        </w:rPr>
        <w:t>65</w:t>
      </w:r>
      <w:r w:rsidRPr="00605C7D">
        <w:rPr>
          <w:rFonts w:hint="eastAsia"/>
          <w:sz w:val="21"/>
          <w:szCs w:val="21"/>
        </w:rPr>
        <w:t>个后尽量掌握，可得分值</w:t>
      </w:r>
      <w:r w:rsidRPr="00605C7D">
        <w:rPr>
          <w:sz w:val="21"/>
          <w:szCs w:val="21"/>
        </w:rPr>
        <w:t>5-10</w:t>
      </w:r>
      <w:r w:rsidRPr="00605C7D">
        <w:rPr>
          <w:rFonts w:hint="eastAsia"/>
          <w:sz w:val="21"/>
          <w:szCs w:val="21"/>
        </w:rPr>
        <w:t>分</w:t>
      </w:r>
      <w:r w:rsidRPr="00605C7D">
        <w:rPr>
          <w:sz w:val="21"/>
          <w:szCs w:val="21"/>
        </w:rPr>
        <w:t>--------</w:t>
      </w:r>
    </w:p>
    <w:p w:rsidR="00E43D4C" w:rsidRPr="00605C7D" w:rsidRDefault="00E43D4C" w:rsidP="00FE51A5">
      <w:pPr>
        <w:snapToGrid w:val="0"/>
        <w:spacing w:line="360" w:lineRule="auto"/>
        <w:rPr>
          <w:sz w:val="21"/>
          <w:szCs w:val="21"/>
        </w:rPr>
      </w:pPr>
    </w:p>
    <w:p w:rsidR="001F77E2" w:rsidRPr="00605C7D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Do you think students should do a part-time job? </w:t>
      </w:r>
    </w:p>
    <w:p w:rsidR="00E43D4C" w:rsidRPr="00605C7D" w:rsidRDefault="00E43D4C" w:rsidP="00FE51A5">
      <w:pPr>
        <w:pStyle w:val="a3"/>
        <w:adjustRightInd w:val="0"/>
        <w:snapToGrid w:val="0"/>
        <w:spacing w:line="360" w:lineRule="auto"/>
        <w:ind w:rightChars="-120" w:right="-288" w:firstLineChars="0" w:firstLine="0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你认为学生应该做兼职吗？</w:t>
      </w:r>
    </w:p>
    <w:p w:rsidR="000B6119" w:rsidRPr="00605C7D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Give us a few more minutes to decide.  </w:t>
      </w:r>
    </w:p>
    <w:p w:rsidR="00E43D4C" w:rsidRPr="00605C7D" w:rsidRDefault="00E43D4C" w:rsidP="00FE51A5">
      <w:pPr>
        <w:pStyle w:val="a3"/>
        <w:adjustRightInd w:val="0"/>
        <w:snapToGrid w:val="0"/>
        <w:spacing w:line="360" w:lineRule="auto"/>
        <w:ind w:rightChars="-120" w:right="-288" w:firstLineChars="0" w:firstLine="0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再给我们几分钟时间来做决定。</w:t>
      </w:r>
    </w:p>
    <w:p w:rsidR="00E43D4C" w:rsidRPr="00605C7D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He has sympathy for all poor people.   </w:t>
      </w:r>
      <w:r w:rsidRPr="00605C7D">
        <w:rPr>
          <w:rFonts w:hint="eastAsia"/>
          <w:sz w:val="21"/>
          <w:szCs w:val="21"/>
        </w:rPr>
        <w:t>他对所有的穷人都有一颗同情心。</w:t>
      </w:r>
    </w:p>
    <w:p w:rsidR="00E43D4C" w:rsidRPr="00605C7D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I am wondering who broke the window </w:t>
      </w:r>
      <w:r w:rsidRPr="00605C7D">
        <w:rPr>
          <w:rFonts w:hint="eastAsia"/>
          <w:sz w:val="21"/>
          <w:szCs w:val="21"/>
        </w:rPr>
        <w:t>我想知道是谁打坏了窗户。</w:t>
      </w:r>
    </w:p>
    <w:p w:rsidR="00A2087B" w:rsidRPr="00605C7D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I think the picture shows us how fruits is necessary to life. </w:t>
      </w:r>
    </w:p>
    <w:p w:rsidR="00E43D4C" w:rsidRPr="00605C7D" w:rsidRDefault="00E43D4C" w:rsidP="00FE51A5">
      <w:pPr>
        <w:pStyle w:val="a3"/>
        <w:adjustRightInd w:val="0"/>
        <w:snapToGrid w:val="0"/>
        <w:spacing w:line="360" w:lineRule="auto"/>
        <w:ind w:rightChars="-120" w:right="-288" w:firstLineChars="0" w:firstLine="0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lastRenderedPageBreak/>
        <w:t>我想这幅图是告诉我们水果是生活中不可缺的。</w:t>
      </w:r>
    </w:p>
    <w:p w:rsidR="00E43D4C" w:rsidRPr="00B527E1" w:rsidRDefault="00E43D4C" w:rsidP="00FE51A5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1"/>
          <w:szCs w:val="21"/>
        </w:rPr>
      </w:pPr>
      <w:r w:rsidRPr="00B527E1">
        <w:rPr>
          <w:sz w:val="21"/>
          <w:szCs w:val="21"/>
        </w:rPr>
        <w:t xml:space="preserve">In Foreign Languages Department, a checking machine is used to correct the students’ test papers. </w:t>
      </w:r>
    </w:p>
    <w:p w:rsidR="00E43D4C" w:rsidRPr="00605C7D" w:rsidRDefault="00E43D4C" w:rsidP="00FE51A5">
      <w:pPr>
        <w:pStyle w:val="a3"/>
        <w:snapToGrid w:val="0"/>
        <w:spacing w:line="360" w:lineRule="auto"/>
        <w:ind w:firstLineChars="0" w:firstLine="0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外语系用阅卷机给学生批卷。</w:t>
      </w:r>
    </w:p>
    <w:p w:rsidR="00A55068" w:rsidRPr="00605C7D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The girls are busy making preparations for the weekend party </w:t>
      </w:r>
    </w:p>
    <w:p w:rsidR="00E43D4C" w:rsidRPr="00605C7D" w:rsidRDefault="00E43D4C" w:rsidP="00FE51A5">
      <w:pPr>
        <w:pStyle w:val="a3"/>
        <w:adjustRightInd w:val="0"/>
        <w:snapToGrid w:val="0"/>
        <w:spacing w:line="360" w:lineRule="auto"/>
        <w:ind w:rightChars="-120" w:right="-288" w:firstLineChars="0" w:firstLine="0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女孩们正忙于准备周末的聚会</w:t>
      </w:r>
    </w:p>
    <w:p w:rsidR="00E43D4C" w:rsidRPr="00605C7D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The most common samples of inorganic materials are the gases of the atmosphere, water, rocks, ect. </w:t>
      </w:r>
    </w:p>
    <w:p w:rsidR="00E43D4C" w:rsidRPr="00605C7D" w:rsidRDefault="00E43D4C" w:rsidP="00FE51A5">
      <w:pPr>
        <w:pStyle w:val="a3"/>
        <w:adjustRightInd w:val="0"/>
        <w:snapToGrid w:val="0"/>
        <w:spacing w:line="360" w:lineRule="auto"/>
        <w:ind w:rightChars="-120" w:right="-288" w:firstLineChars="0" w:firstLine="0"/>
        <w:jc w:val="left"/>
        <w:rPr>
          <w:sz w:val="21"/>
          <w:szCs w:val="21"/>
        </w:rPr>
      </w:pPr>
      <w:r w:rsidRPr="00605C7D">
        <w:rPr>
          <w:rFonts w:hint="eastAsia"/>
          <w:sz w:val="21"/>
          <w:szCs w:val="21"/>
        </w:rPr>
        <w:t>大气中的气体，水，</w:t>
      </w:r>
      <w:r w:rsidRPr="00605C7D">
        <w:rPr>
          <w:sz w:val="21"/>
          <w:szCs w:val="21"/>
        </w:rPr>
        <w:t xml:space="preserve"> </w:t>
      </w:r>
      <w:r w:rsidRPr="00605C7D">
        <w:rPr>
          <w:rFonts w:hint="eastAsia"/>
          <w:sz w:val="21"/>
          <w:szCs w:val="21"/>
        </w:rPr>
        <w:t>岩石等都是无机物中最普通的实例。</w:t>
      </w:r>
    </w:p>
    <w:p w:rsidR="00E43D4C" w:rsidRPr="00605C7D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Who's going to answer the telephone?/Who's going to answer the door? </w:t>
      </w:r>
      <w:r w:rsidRPr="00605C7D">
        <w:rPr>
          <w:rFonts w:hint="eastAsia"/>
          <w:sz w:val="21"/>
          <w:szCs w:val="21"/>
        </w:rPr>
        <w:t>谁去接电话？</w:t>
      </w:r>
      <w:r w:rsidRPr="00605C7D">
        <w:rPr>
          <w:sz w:val="21"/>
          <w:szCs w:val="21"/>
        </w:rPr>
        <w:t>/</w:t>
      </w:r>
      <w:r w:rsidRPr="00605C7D">
        <w:rPr>
          <w:rFonts w:hint="eastAsia"/>
          <w:sz w:val="21"/>
          <w:szCs w:val="21"/>
        </w:rPr>
        <w:t>谁去开门？</w:t>
      </w:r>
    </w:p>
    <w:p w:rsidR="00E43D4C" w:rsidRPr="00605C7D" w:rsidRDefault="00E43D4C" w:rsidP="00FE51A5">
      <w:pPr>
        <w:pStyle w:val="a3"/>
        <w:numPr>
          <w:ilvl w:val="0"/>
          <w:numId w:val="1"/>
        </w:numPr>
        <w:snapToGrid w:val="0"/>
        <w:spacing w:line="360" w:lineRule="auto"/>
        <w:ind w:rightChars="-120" w:right="-288" w:firstLineChars="0"/>
        <w:rPr>
          <w:sz w:val="21"/>
          <w:szCs w:val="21"/>
        </w:rPr>
      </w:pPr>
      <w:r w:rsidRPr="00605C7D">
        <w:rPr>
          <w:sz w:val="21"/>
          <w:szCs w:val="21"/>
        </w:rPr>
        <w:t xml:space="preserve">Could you tell me where the post office is? </w:t>
      </w:r>
      <w:r w:rsidRPr="00605C7D">
        <w:rPr>
          <w:rFonts w:hint="eastAsia"/>
          <w:sz w:val="21"/>
          <w:szCs w:val="21"/>
        </w:rPr>
        <w:t>你能告诉我邮局在什么地方吗？</w:t>
      </w:r>
    </w:p>
    <w:p w:rsidR="00E43D4C" w:rsidRPr="00605C7D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What time do you swimming every day?  </w:t>
      </w:r>
      <w:r w:rsidRPr="00605C7D">
        <w:rPr>
          <w:rFonts w:hint="eastAsia"/>
          <w:sz w:val="21"/>
          <w:szCs w:val="21"/>
        </w:rPr>
        <w:t>你每天什么时候去游泳？</w:t>
      </w:r>
    </w:p>
    <w:p w:rsidR="00E43D4C" w:rsidRPr="00605C7D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Look out the window it’s still raining today! </w:t>
      </w:r>
      <w:r w:rsidRPr="00605C7D">
        <w:rPr>
          <w:rFonts w:hint="eastAsia"/>
          <w:sz w:val="21"/>
          <w:szCs w:val="21"/>
        </w:rPr>
        <w:t>看窗外，今天还在下雨。</w:t>
      </w:r>
    </w:p>
    <w:p w:rsidR="00E43D4C" w:rsidRPr="00605C7D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I’ve lost interest in my work.   </w:t>
      </w:r>
      <w:r w:rsidRPr="00605C7D">
        <w:rPr>
          <w:rFonts w:hint="eastAsia"/>
          <w:sz w:val="21"/>
          <w:szCs w:val="21"/>
        </w:rPr>
        <w:t>我对这份工作已经失去了兴趣。</w:t>
      </w:r>
    </w:p>
    <w:p w:rsidR="00E43D4C" w:rsidRPr="00605C7D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sz w:val="21"/>
          <w:szCs w:val="21"/>
        </w:rPr>
      </w:pPr>
      <w:r w:rsidRPr="00605C7D">
        <w:rPr>
          <w:sz w:val="21"/>
          <w:szCs w:val="21"/>
        </w:rPr>
        <w:t xml:space="preserve">It’s very important to maintain your current weight though exercise and healthy eating. </w:t>
      </w:r>
      <w:r w:rsidRPr="00605C7D">
        <w:rPr>
          <w:rFonts w:hint="eastAsia"/>
          <w:sz w:val="21"/>
          <w:szCs w:val="21"/>
        </w:rPr>
        <w:t>通过锻炼和健康饮食来保持你目前的体重是非常重要的。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605C7D">
        <w:rPr>
          <w:sz w:val="21"/>
          <w:szCs w:val="21"/>
        </w:rPr>
        <w:t xml:space="preserve">It normally takes a semester for a college freshman to adjust to this college life.  </w:t>
      </w:r>
      <w:r w:rsidRPr="00605C7D">
        <w:rPr>
          <w:rFonts w:hint="eastAsia"/>
          <w:sz w:val="21"/>
          <w:szCs w:val="21"/>
        </w:rPr>
        <w:t>大学新生一般需要花一个学期的时</w:t>
      </w:r>
      <w:bookmarkEnd w:id="0"/>
      <w:r>
        <w:rPr>
          <w:rFonts w:hint="eastAsia"/>
          <w:kern w:val="0"/>
          <w:sz w:val="21"/>
          <w:szCs w:val="21"/>
        </w:rPr>
        <w:t>间来适应大学生活。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I would appreciate it if you would just left me deal with this case. </w:t>
      </w:r>
      <w:r>
        <w:rPr>
          <w:rFonts w:hint="eastAsia"/>
          <w:kern w:val="0"/>
          <w:sz w:val="21"/>
          <w:szCs w:val="21"/>
        </w:rPr>
        <w:t>如果你能让我独自处理这桩案件，我将不胜感激。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He has a foreign friend who lives in </w:t>
      </w:r>
      <w:smartTag w:uri="urn:schemas-microsoft-com:office:smarttags" w:element="country-region">
        <w:r>
          <w:rPr>
            <w:kern w:val="0"/>
            <w:sz w:val="21"/>
            <w:szCs w:val="21"/>
          </w:rPr>
          <w:t>America</w:t>
        </w:r>
      </w:smartTag>
      <w:r>
        <w:rPr>
          <w:kern w:val="0"/>
          <w:sz w:val="21"/>
          <w:szCs w:val="21"/>
        </w:rPr>
        <w:t xml:space="preserve">.  </w:t>
      </w:r>
      <w:r>
        <w:rPr>
          <w:rFonts w:hint="eastAsia"/>
          <w:kern w:val="0"/>
          <w:sz w:val="21"/>
          <w:szCs w:val="21"/>
        </w:rPr>
        <w:t>他有一个住在美国的外国朋友。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He was very happy to hear from his old friend.  </w:t>
      </w:r>
      <w:r>
        <w:rPr>
          <w:rFonts w:hint="eastAsia"/>
          <w:kern w:val="0"/>
          <w:sz w:val="21"/>
          <w:szCs w:val="21"/>
        </w:rPr>
        <w:t>他很高兴收到老朋友的来信。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I’m thinking about a visit to </w:t>
      </w:r>
      <w:smartTag w:uri="urn:schemas-microsoft-com:office:smarttags" w:element="country-region">
        <w:r>
          <w:rPr>
            <w:kern w:val="0"/>
            <w:sz w:val="21"/>
            <w:szCs w:val="21"/>
          </w:rPr>
          <w:t>Paris</w:t>
        </w:r>
      </w:smartTag>
      <w:r>
        <w:rPr>
          <w:kern w:val="0"/>
          <w:sz w:val="21"/>
          <w:szCs w:val="21"/>
        </w:rPr>
        <w:t xml:space="preserve">.   </w:t>
      </w:r>
      <w:r>
        <w:rPr>
          <w:rFonts w:hint="eastAsia"/>
          <w:kern w:val="0"/>
          <w:sz w:val="21"/>
          <w:szCs w:val="21"/>
        </w:rPr>
        <w:t>我在考虑去巴黎旅游。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A dog is always well-known as a clever and friendly animal. </w:t>
      </w:r>
      <w:r>
        <w:rPr>
          <w:rFonts w:hint="eastAsia"/>
          <w:kern w:val="0"/>
          <w:sz w:val="21"/>
          <w:szCs w:val="21"/>
        </w:rPr>
        <w:t>在动物中，</w:t>
      </w:r>
      <w:r>
        <w:rPr>
          <w:kern w:val="0"/>
          <w:sz w:val="21"/>
          <w:szCs w:val="21"/>
        </w:rPr>
        <w:t xml:space="preserve"> </w:t>
      </w:r>
      <w:r>
        <w:rPr>
          <w:rFonts w:hint="eastAsia"/>
          <w:kern w:val="0"/>
          <w:sz w:val="21"/>
          <w:szCs w:val="21"/>
        </w:rPr>
        <w:t>狗素以其聪明与和善而著称。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A good memory is a great help in learning a language.  </w:t>
      </w:r>
      <w:r>
        <w:rPr>
          <w:rFonts w:hint="eastAsia"/>
          <w:kern w:val="0"/>
          <w:sz w:val="21"/>
          <w:szCs w:val="21"/>
        </w:rPr>
        <w:t>好的记忆力有助于语言的学习。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A teacher should have patience in his work.  </w:t>
      </w:r>
      <w:r>
        <w:rPr>
          <w:rFonts w:hint="eastAsia"/>
          <w:kern w:val="0"/>
          <w:sz w:val="21"/>
          <w:szCs w:val="21"/>
        </w:rPr>
        <w:t>当老师应当有耐心。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As long as there is water, plants won’t die quickly.  </w:t>
      </w:r>
      <w:r>
        <w:rPr>
          <w:rFonts w:hint="eastAsia"/>
          <w:kern w:val="0"/>
          <w:sz w:val="21"/>
          <w:szCs w:val="21"/>
        </w:rPr>
        <w:t>只要有水，</w:t>
      </w:r>
      <w:r>
        <w:rPr>
          <w:kern w:val="0"/>
          <w:sz w:val="21"/>
          <w:szCs w:val="21"/>
        </w:rPr>
        <w:t xml:space="preserve"> </w:t>
      </w:r>
      <w:r>
        <w:rPr>
          <w:rFonts w:hint="eastAsia"/>
          <w:kern w:val="0"/>
          <w:sz w:val="21"/>
          <w:szCs w:val="21"/>
        </w:rPr>
        <w:t>植物就不会很快死亡。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Can you express yourself clearly in English?  </w:t>
      </w:r>
      <w:r>
        <w:rPr>
          <w:rFonts w:hint="eastAsia"/>
          <w:kern w:val="0"/>
          <w:sz w:val="21"/>
          <w:szCs w:val="21"/>
        </w:rPr>
        <w:t>你能用英语清楚的表达自己的意思吗？</w:t>
      </w:r>
      <w:r>
        <w:rPr>
          <w:kern w:val="0"/>
          <w:sz w:val="21"/>
          <w:szCs w:val="21"/>
        </w:rPr>
        <w:t xml:space="preserve"> 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smartTag w:uri="urn:schemas-microsoft-com:office:smarttags" w:element="country-region">
        <w:r>
          <w:rPr>
            <w:kern w:val="0"/>
            <w:sz w:val="21"/>
            <w:szCs w:val="21"/>
          </w:rPr>
          <w:t>China</w:t>
        </w:r>
      </w:smartTag>
      <w:r>
        <w:rPr>
          <w:kern w:val="0"/>
          <w:sz w:val="21"/>
          <w:szCs w:val="21"/>
        </w:rPr>
        <w:t xml:space="preserve"> will build up a space station in ten years.  </w:t>
      </w:r>
      <w:r>
        <w:rPr>
          <w:rFonts w:hint="eastAsia"/>
          <w:kern w:val="0"/>
          <w:sz w:val="21"/>
          <w:szCs w:val="21"/>
        </w:rPr>
        <w:t>中国将会在</w:t>
      </w:r>
      <w:r>
        <w:rPr>
          <w:kern w:val="0"/>
          <w:sz w:val="21"/>
          <w:szCs w:val="21"/>
        </w:rPr>
        <w:t>10</w:t>
      </w:r>
      <w:r>
        <w:rPr>
          <w:rFonts w:hint="eastAsia"/>
          <w:kern w:val="0"/>
          <w:sz w:val="21"/>
          <w:szCs w:val="21"/>
        </w:rPr>
        <w:t>年内建一个太空站。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Christmas is the most important festival in the west. </w:t>
      </w:r>
      <w:r>
        <w:rPr>
          <w:rFonts w:hint="eastAsia"/>
          <w:kern w:val="0"/>
          <w:sz w:val="21"/>
          <w:szCs w:val="21"/>
        </w:rPr>
        <w:t>圣诞节是西方最重要的节日。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Do you often do washing in the evening? </w:t>
      </w:r>
      <w:r>
        <w:rPr>
          <w:rFonts w:hint="eastAsia"/>
          <w:kern w:val="0"/>
          <w:sz w:val="21"/>
          <w:szCs w:val="21"/>
        </w:rPr>
        <w:t>你经常晚上洗衣服吗？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Don’t you mind me opening the window? </w:t>
      </w:r>
      <w:r>
        <w:rPr>
          <w:rFonts w:hint="eastAsia"/>
          <w:kern w:val="0"/>
          <w:sz w:val="21"/>
          <w:szCs w:val="21"/>
        </w:rPr>
        <w:t>你不介意我打开窗户吧？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Don’t you think smoking is harmful to your health?  </w:t>
      </w:r>
      <w:r>
        <w:rPr>
          <w:rFonts w:hint="eastAsia"/>
          <w:kern w:val="0"/>
          <w:sz w:val="21"/>
          <w:szCs w:val="21"/>
        </w:rPr>
        <w:t>你不认为吸烟有害健康吗</w:t>
      </w:r>
      <w:r>
        <w:rPr>
          <w:kern w:val="0"/>
          <w:sz w:val="21"/>
          <w:szCs w:val="21"/>
        </w:rPr>
        <w:t>?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Everyone was in bed except me.   </w:t>
      </w:r>
      <w:r>
        <w:rPr>
          <w:rFonts w:hint="eastAsia"/>
          <w:kern w:val="0"/>
          <w:sz w:val="21"/>
          <w:szCs w:val="21"/>
        </w:rPr>
        <w:t>除了我，</w:t>
      </w:r>
      <w:r>
        <w:rPr>
          <w:kern w:val="0"/>
          <w:sz w:val="21"/>
          <w:szCs w:val="21"/>
        </w:rPr>
        <w:t xml:space="preserve"> </w:t>
      </w:r>
      <w:r>
        <w:rPr>
          <w:rFonts w:hint="eastAsia"/>
          <w:kern w:val="0"/>
          <w:sz w:val="21"/>
          <w:szCs w:val="21"/>
        </w:rPr>
        <w:t>所有的人都在床上睡觉了。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Excuse me, where’s the nearest police station? </w:t>
      </w:r>
      <w:r>
        <w:rPr>
          <w:rFonts w:hint="eastAsia"/>
          <w:kern w:val="0"/>
          <w:sz w:val="21"/>
          <w:szCs w:val="21"/>
        </w:rPr>
        <w:t>劳驾，离这儿最近的派出所在哪里？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lastRenderedPageBreak/>
        <w:t xml:space="preserve">Fires may do more damage than the earthquakes. </w:t>
      </w:r>
      <w:r>
        <w:rPr>
          <w:rFonts w:hint="eastAsia"/>
          <w:kern w:val="0"/>
          <w:sz w:val="21"/>
          <w:szCs w:val="21"/>
        </w:rPr>
        <w:t>火灾造成的损失可能比地震还严重。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Go down this street until you reach the second traffic lights. </w:t>
      </w:r>
      <w:r>
        <w:rPr>
          <w:rFonts w:hint="eastAsia"/>
          <w:kern w:val="0"/>
          <w:sz w:val="21"/>
          <w:szCs w:val="21"/>
        </w:rPr>
        <w:t>顺着这条路走，一直走到第二个交通灯处。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He doesn’t know what life means to him.  </w:t>
      </w:r>
      <w:r>
        <w:rPr>
          <w:rFonts w:hint="eastAsia"/>
          <w:kern w:val="0"/>
          <w:sz w:val="21"/>
          <w:szCs w:val="21"/>
        </w:rPr>
        <w:t>他不知道人生的意义。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He had a traffic accident last week.  </w:t>
      </w:r>
      <w:r>
        <w:rPr>
          <w:rFonts w:hint="eastAsia"/>
          <w:kern w:val="0"/>
          <w:sz w:val="21"/>
          <w:szCs w:val="21"/>
        </w:rPr>
        <w:t>他上星期出了一起交通事故。</w:t>
      </w:r>
      <w:r>
        <w:rPr>
          <w:kern w:val="0"/>
          <w:sz w:val="21"/>
          <w:szCs w:val="21"/>
        </w:rPr>
        <w:t xml:space="preserve"> 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He has been learning English for years.  </w:t>
      </w:r>
      <w:r>
        <w:rPr>
          <w:rFonts w:hint="eastAsia"/>
          <w:kern w:val="0"/>
          <w:sz w:val="21"/>
          <w:szCs w:val="21"/>
        </w:rPr>
        <w:t>多年来，他一直在学习英语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He has taught in this university since he moved to this city. </w:t>
      </w:r>
      <w:r>
        <w:rPr>
          <w:rFonts w:hint="eastAsia"/>
          <w:kern w:val="0"/>
          <w:sz w:val="21"/>
          <w:szCs w:val="21"/>
        </w:rPr>
        <w:t>他从他搬迁到这座城市之后就一直在这所大学里教英语。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He is always making excuses for being late.  </w:t>
      </w:r>
      <w:r>
        <w:rPr>
          <w:rFonts w:hint="eastAsia"/>
          <w:kern w:val="0"/>
          <w:sz w:val="21"/>
          <w:szCs w:val="21"/>
        </w:rPr>
        <w:t>他总是为他的吃到找借口。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snapToGrid w:val="0"/>
        <w:spacing w:line="360" w:lineRule="auto"/>
        <w:ind w:rightChars="-120" w:right="-288" w:firstLineChars="0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 xml:space="preserve">He is always very active in student activities. </w:t>
      </w:r>
      <w:r w:rsidRPr="00D84F51">
        <w:rPr>
          <w:rFonts w:hint="eastAsia"/>
          <w:kern w:val="0"/>
          <w:sz w:val="21"/>
          <w:szCs w:val="21"/>
        </w:rPr>
        <w:t>他总是积极参与学生活动。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He is sweating all over.</w:t>
      </w:r>
      <w:r w:rsidRPr="00D84F51">
        <w:rPr>
          <w:rFonts w:hint="eastAsia"/>
          <w:kern w:val="0"/>
          <w:sz w:val="21"/>
          <w:szCs w:val="21"/>
          <w:lang w:val="zh-CN"/>
        </w:rPr>
        <w:t>他出了一身汗。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He is thinking about moving to a new place.</w:t>
      </w:r>
      <w:r w:rsidRPr="00D84F51">
        <w:rPr>
          <w:rFonts w:hint="eastAsia"/>
          <w:kern w:val="0"/>
          <w:sz w:val="21"/>
          <w:szCs w:val="21"/>
        </w:rPr>
        <w:t>他正在考虑搬到一个新的的地方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He keeps looking at himself in the mirror.</w:t>
      </w:r>
      <w:r w:rsidRPr="00D84F51">
        <w:rPr>
          <w:rFonts w:hint="eastAsia"/>
          <w:kern w:val="0"/>
          <w:sz w:val="21"/>
          <w:szCs w:val="21"/>
          <w:lang w:val="zh-CN"/>
        </w:rPr>
        <w:t>他老是照镜子。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b/>
          <w:bCs/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He stopped smoking.</w:t>
      </w:r>
      <w:r w:rsidRPr="00D84F51">
        <w:rPr>
          <w:rFonts w:hint="eastAsia"/>
          <w:kern w:val="0"/>
          <w:sz w:val="21"/>
          <w:szCs w:val="21"/>
        </w:rPr>
        <w:t>他戒烟了。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He was too tired to go on reading.</w:t>
      </w:r>
      <w:r w:rsidRPr="00D84F51">
        <w:rPr>
          <w:rFonts w:hint="eastAsia"/>
          <w:kern w:val="0"/>
          <w:sz w:val="21"/>
          <w:szCs w:val="21"/>
          <w:lang w:val="zh-CN"/>
        </w:rPr>
        <w:t>他太困了</w:t>
      </w:r>
      <w:r w:rsidRPr="00D84F51">
        <w:rPr>
          <w:rFonts w:hint="eastAsia"/>
          <w:kern w:val="0"/>
          <w:sz w:val="21"/>
          <w:szCs w:val="21"/>
        </w:rPr>
        <w:t>，</w:t>
      </w:r>
      <w:r w:rsidRPr="00D84F51">
        <w:rPr>
          <w:rFonts w:hint="eastAsia"/>
          <w:kern w:val="0"/>
          <w:sz w:val="21"/>
          <w:szCs w:val="21"/>
          <w:lang w:val="zh-CN"/>
        </w:rPr>
        <w:t>无法再阅读了。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How do you spell your last name?</w:t>
      </w:r>
      <w:r w:rsidRPr="00D84F51">
        <w:rPr>
          <w:rFonts w:hint="eastAsia"/>
          <w:kern w:val="0"/>
          <w:sz w:val="21"/>
          <w:szCs w:val="21"/>
          <w:lang w:val="zh-CN"/>
        </w:rPr>
        <w:t>你的姓是如何拼写的</w:t>
      </w:r>
      <w:r w:rsidRPr="00D84F51">
        <w:rPr>
          <w:rFonts w:hint="eastAsia"/>
          <w:kern w:val="0"/>
          <w:sz w:val="21"/>
          <w:szCs w:val="21"/>
        </w:rPr>
        <w:t>？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How long have you collected your stamps?</w:t>
      </w:r>
      <w:r w:rsidRPr="00D84F51">
        <w:rPr>
          <w:rFonts w:hint="eastAsia"/>
          <w:kern w:val="0"/>
          <w:sz w:val="21"/>
          <w:szCs w:val="21"/>
          <w:lang w:val="zh-CN"/>
        </w:rPr>
        <w:t>你集邮有多久了</w:t>
      </w:r>
      <w:r w:rsidRPr="00D84F51">
        <w:rPr>
          <w:rFonts w:hint="eastAsia"/>
          <w:kern w:val="0"/>
          <w:sz w:val="21"/>
          <w:szCs w:val="21"/>
        </w:rPr>
        <w:t>？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How long will it take us to get there?</w:t>
      </w:r>
      <w:r w:rsidRPr="00D84F51">
        <w:rPr>
          <w:rFonts w:hint="eastAsia"/>
          <w:kern w:val="0"/>
          <w:sz w:val="21"/>
          <w:szCs w:val="21"/>
          <w:lang w:val="zh-CN"/>
        </w:rPr>
        <w:t>我们到那儿要用多长时间</w:t>
      </w:r>
      <w:r w:rsidRPr="00D84F51">
        <w:rPr>
          <w:rFonts w:hint="eastAsia"/>
          <w:kern w:val="0"/>
          <w:sz w:val="21"/>
          <w:szCs w:val="21"/>
        </w:rPr>
        <w:t>？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am very familiar with his name.</w:t>
      </w:r>
      <w:r w:rsidRPr="00D84F51">
        <w:rPr>
          <w:rFonts w:hint="eastAsia"/>
          <w:kern w:val="0"/>
          <w:sz w:val="21"/>
          <w:szCs w:val="21"/>
          <w:lang w:val="zh-CN"/>
        </w:rPr>
        <w:t>我很熟悉他的名字。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came back because of the rain.</w:t>
      </w:r>
      <w:r w:rsidRPr="00D84F51">
        <w:rPr>
          <w:rFonts w:hint="eastAsia"/>
          <w:kern w:val="0"/>
          <w:sz w:val="21"/>
          <w:szCs w:val="21"/>
          <w:lang w:val="zh-CN"/>
        </w:rPr>
        <w:t>因为下雨我就回来了。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 xml:space="preserve">I can't go with you today because I'm too busy. </w:t>
      </w:r>
      <w:r w:rsidRPr="00D84F51">
        <w:rPr>
          <w:rFonts w:hint="eastAsia"/>
          <w:kern w:val="0"/>
          <w:sz w:val="21"/>
          <w:szCs w:val="21"/>
        </w:rPr>
        <w:t>我今天不能和你一块儿去，因为我太忙了。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do want to know what really happened.</w:t>
      </w:r>
      <w:r w:rsidRPr="00D84F51">
        <w:rPr>
          <w:rFonts w:hint="eastAsia"/>
          <w:kern w:val="0"/>
          <w:sz w:val="21"/>
          <w:szCs w:val="21"/>
        </w:rPr>
        <w:t>我确实想知道到底发生了什么事。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 xml:space="preserve">I don't think he can operate the new type of computer. </w:t>
      </w:r>
      <w:r w:rsidRPr="00D84F51">
        <w:rPr>
          <w:rFonts w:hint="eastAsia"/>
          <w:kern w:val="0"/>
          <w:sz w:val="21"/>
          <w:szCs w:val="21"/>
          <w:lang w:val="zh-CN"/>
        </w:rPr>
        <w:t>我认为他不会操作这种计算机。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don't want to spend five dollars on a cup of water.</w:t>
      </w:r>
      <w:r w:rsidRPr="00D84F51">
        <w:rPr>
          <w:rFonts w:hint="eastAsia"/>
          <w:kern w:val="0"/>
          <w:sz w:val="21"/>
          <w:szCs w:val="21"/>
          <w:lang w:val="zh-CN"/>
        </w:rPr>
        <w:t>我不想花五美元买一瓶水。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expect she will have changed her mind by tomorrow.</w:t>
      </w:r>
      <w:r w:rsidRPr="00D84F51">
        <w:rPr>
          <w:rFonts w:hint="eastAsia"/>
          <w:kern w:val="0"/>
          <w:sz w:val="21"/>
          <w:szCs w:val="21"/>
        </w:rPr>
        <w:t>我预料到明天为止她会改变观点。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feel lonely without you.</w:t>
      </w:r>
      <w:r w:rsidRPr="00D84F51">
        <w:rPr>
          <w:rFonts w:hint="eastAsia"/>
          <w:kern w:val="0"/>
          <w:sz w:val="21"/>
          <w:szCs w:val="21"/>
          <w:lang w:val="zh-CN"/>
        </w:rPr>
        <w:t>没有你我感到孤独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bCs/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feel satisfied with my life.</w:t>
      </w:r>
      <w:r w:rsidRPr="00D84F51">
        <w:rPr>
          <w:rFonts w:hint="eastAsia"/>
          <w:bCs/>
          <w:kern w:val="0"/>
          <w:sz w:val="21"/>
          <w:szCs w:val="21"/>
        </w:rPr>
        <w:t>我对我的生活感到满意。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have a pain in my back.</w:t>
      </w:r>
      <w:r w:rsidRPr="00D84F51">
        <w:rPr>
          <w:rFonts w:hint="eastAsia"/>
          <w:kern w:val="0"/>
          <w:sz w:val="21"/>
          <w:szCs w:val="21"/>
          <w:lang w:val="zh-CN"/>
        </w:rPr>
        <w:t>我的背疼。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look forward to hearing from you.</w:t>
      </w:r>
      <w:r w:rsidRPr="00D84F51">
        <w:rPr>
          <w:rFonts w:hint="eastAsia"/>
          <w:kern w:val="0"/>
          <w:sz w:val="21"/>
          <w:szCs w:val="21"/>
          <w:lang w:val="zh-CN"/>
        </w:rPr>
        <w:t>我期待着收到您的回信。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snapToGrid w:val="0"/>
        <w:spacing w:line="360" w:lineRule="auto"/>
        <w:ind w:rightChars="-120" w:right="-288" w:firstLineChars="0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 xml:space="preserve">I need to buy some 50-cent stamps. </w:t>
      </w:r>
      <w:r w:rsidRPr="00D84F51">
        <w:rPr>
          <w:rFonts w:hint="eastAsia"/>
          <w:kern w:val="0"/>
          <w:sz w:val="21"/>
          <w:szCs w:val="21"/>
        </w:rPr>
        <w:t>我需要买一些</w:t>
      </w:r>
      <w:r w:rsidRPr="00D84F51">
        <w:rPr>
          <w:kern w:val="0"/>
          <w:sz w:val="21"/>
          <w:szCs w:val="21"/>
        </w:rPr>
        <w:t>50</w:t>
      </w:r>
      <w:r w:rsidRPr="00D84F51">
        <w:rPr>
          <w:rFonts w:hint="eastAsia"/>
          <w:kern w:val="0"/>
          <w:sz w:val="21"/>
          <w:szCs w:val="21"/>
        </w:rPr>
        <w:t>美分的邮票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 prefer tea to coffee.</w:t>
      </w:r>
      <w:r w:rsidRPr="00D84F51">
        <w:rPr>
          <w:rFonts w:hint="eastAsia"/>
          <w:kern w:val="0"/>
          <w:sz w:val="21"/>
          <w:szCs w:val="21"/>
          <w:lang w:val="zh-CN"/>
        </w:rPr>
        <w:t>我宁可要茶</w:t>
      </w:r>
      <w:r w:rsidRPr="00D84F51">
        <w:rPr>
          <w:rFonts w:hint="eastAsia"/>
          <w:kern w:val="0"/>
          <w:sz w:val="21"/>
          <w:szCs w:val="21"/>
        </w:rPr>
        <w:t>，</w:t>
      </w:r>
      <w:r w:rsidRPr="00D84F51">
        <w:rPr>
          <w:rFonts w:hint="eastAsia"/>
          <w:kern w:val="0"/>
          <w:sz w:val="21"/>
          <w:szCs w:val="21"/>
          <w:lang w:val="zh-CN"/>
        </w:rPr>
        <w:t>不要咖啡。</w:t>
      </w:r>
    </w:p>
    <w:p w:rsidR="00E43D4C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I think our dream will become ture. </w:t>
      </w:r>
      <w:r>
        <w:rPr>
          <w:rFonts w:hint="eastAsia"/>
          <w:kern w:val="0"/>
          <w:sz w:val="21"/>
          <w:szCs w:val="21"/>
        </w:rPr>
        <w:t>我想我们的梦想将实现。</w:t>
      </w:r>
    </w:p>
    <w:p w:rsidR="00E43D4C" w:rsidRPr="00304883" w:rsidRDefault="00E43D4C" w:rsidP="00FE51A5">
      <w:pPr>
        <w:adjustRightInd w:val="0"/>
        <w:snapToGrid w:val="0"/>
        <w:spacing w:line="360" w:lineRule="auto"/>
        <w:ind w:leftChars="-150" w:left="-358" w:rightChars="-120" w:right="-288" w:hanging="2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I'll call you as soon as I arrive.</w:t>
      </w:r>
      <w:r w:rsidRPr="00D84F51">
        <w:rPr>
          <w:rFonts w:hint="eastAsia"/>
          <w:kern w:val="0"/>
          <w:sz w:val="21"/>
          <w:szCs w:val="21"/>
          <w:lang w:val="zh-CN"/>
        </w:rPr>
        <w:t>我一到就给你打电话。</w:t>
      </w:r>
      <w:r w:rsidRPr="00394B20">
        <w:rPr>
          <w:kern w:val="0"/>
          <w:sz w:val="21"/>
          <w:szCs w:val="21"/>
        </w:rPr>
        <w:t>/</w:t>
      </w:r>
      <w:r w:rsidRPr="00D84F51">
        <w:rPr>
          <w:kern w:val="0"/>
          <w:sz w:val="21"/>
          <w:szCs w:val="21"/>
        </w:rPr>
        <w:t xml:space="preserve"> </w:t>
      </w:r>
      <w:r w:rsidRPr="00304883">
        <w:rPr>
          <w:kern w:val="0"/>
          <w:sz w:val="21"/>
          <w:szCs w:val="21"/>
        </w:rPr>
        <w:t xml:space="preserve">I'll write to you as soon as I get there. </w:t>
      </w:r>
      <w:r w:rsidRPr="00304883">
        <w:rPr>
          <w:rFonts w:hint="eastAsia"/>
          <w:kern w:val="0"/>
          <w:sz w:val="21"/>
          <w:szCs w:val="21"/>
        </w:rPr>
        <w:t>我一到那儿就给你写信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snapToGrid w:val="0"/>
        <w:spacing w:line="360" w:lineRule="auto"/>
        <w:ind w:rightChars="-120" w:right="-288" w:firstLineChars="0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lastRenderedPageBreak/>
        <w:t xml:space="preserve">I'm certain he'll go to see the film, because he's bought a ticket. </w:t>
      </w:r>
      <w:r w:rsidRPr="00D84F51">
        <w:rPr>
          <w:rFonts w:hint="eastAsia"/>
          <w:kern w:val="0"/>
          <w:sz w:val="21"/>
          <w:szCs w:val="21"/>
        </w:rPr>
        <w:t>我肯定他会去看电影，因为他已经买了票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I'm going to buy a monthly ticket tomorrow.</w:t>
      </w:r>
      <w:r w:rsidRPr="00D84F51">
        <w:rPr>
          <w:rFonts w:hint="eastAsia"/>
          <w:kern w:val="0"/>
          <w:sz w:val="21"/>
          <w:szCs w:val="21"/>
          <w:lang w:val="zh-CN"/>
        </w:rPr>
        <w:t>我想明天买张月票。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D84F51">
        <w:rPr>
          <w:kern w:val="0"/>
          <w:sz w:val="21"/>
          <w:szCs w:val="21"/>
        </w:rPr>
        <w:t>I'm not an English major student.</w:t>
      </w:r>
      <w:r w:rsidRPr="00D84F51">
        <w:rPr>
          <w:rFonts w:hint="eastAsia"/>
          <w:kern w:val="0"/>
          <w:sz w:val="21"/>
          <w:szCs w:val="21"/>
          <w:lang w:val="zh-CN"/>
        </w:rPr>
        <w:t>我不是英语专业的学生。</w:t>
      </w:r>
    </w:p>
    <w:p w:rsidR="00E43D4C" w:rsidRPr="00D84F51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>
        <w:rPr>
          <w:kern w:val="0"/>
          <w:sz w:val="21"/>
          <w:szCs w:val="21"/>
        </w:rPr>
        <w:t xml:space="preserve">I’m now a distance education student. </w:t>
      </w:r>
    </w:p>
    <w:p w:rsidR="00E43D4C" w:rsidRPr="000A7DCF" w:rsidRDefault="00E43D4C" w:rsidP="00FE51A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rightChars="-120" w:right="-288" w:firstLineChars="0"/>
        <w:jc w:val="left"/>
        <w:rPr>
          <w:kern w:val="0"/>
          <w:sz w:val="21"/>
          <w:szCs w:val="21"/>
        </w:rPr>
      </w:pPr>
      <w:r w:rsidRPr="000A7DCF">
        <w:rPr>
          <w:kern w:val="0"/>
          <w:sz w:val="21"/>
          <w:szCs w:val="21"/>
        </w:rPr>
        <w:t>I'm very much eager to improve my oral English.</w:t>
      </w:r>
      <w:r w:rsidRPr="000A7DCF">
        <w:rPr>
          <w:rFonts w:hint="eastAsia"/>
          <w:kern w:val="0"/>
          <w:sz w:val="21"/>
          <w:szCs w:val="21"/>
          <w:lang w:val="zh-CN"/>
        </w:rPr>
        <w:t>我非常渴望改进我的英语口语。</w:t>
      </w:r>
    </w:p>
    <w:p w:rsidR="00E43D4C" w:rsidRPr="008C7B7B" w:rsidRDefault="00E43D4C" w:rsidP="00FE51A5">
      <w:pPr>
        <w:pStyle w:val="a3"/>
        <w:adjustRightInd w:val="0"/>
        <w:snapToGrid w:val="0"/>
        <w:spacing w:line="360" w:lineRule="auto"/>
        <w:ind w:rightChars="-120" w:right="-288" w:firstLineChars="0" w:firstLine="0"/>
        <w:jc w:val="left"/>
        <w:rPr>
          <w:kern w:val="0"/>
          <w:sz w:val="21"/>
          <w:szCs w:val="21"/>
        </w:rPr>
      </w:pPr>
    </w:p>
    <w:sectPr w:rsidR="00E43D4C" w:rsidRPr="008C7B7B" w:rsidSect="00FD5B3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4FA" w:rsidRDefault="009414FA" w:rsidP="00785354">
      <w:r>
        <w:separator/>
      </w:r>
    </w:p>
  </w:endnote>
  <w:endnote w:type="continuationSeparator" w:id="0">
    <w:p w:rsidR="009414FA" w:rsidRDefault="009414FA" w:rsidP="0078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D4C" w:rsidRDefault="00E43D4C" w:rsidP="00785354">
    <w:pPr>
      <w:pStyle w:val="a5"/>
      <w:jc w:val="center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605C7D">
      <w:rPr>
        <w:b/>
        <w:noProof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605C7D">
      <w:rPr>
        <w:b/>
        <w:noProof/>
      </w:rPr>
      <w:t>7</w:t>
    </w:r>
    <w:r>
      <w:rPr>
        <w:b/>
      </w:rPr>
      <w:fldChar w:fldCharType="end"/>
    </w:r>
  </w:p>
  <w:p w:rsidR="00E43D4C" w:rsidRDefault="00E43D4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4FA" w:rsidRDefault="009414FA" w:rsidP="00785354">
      <w:r>
        <w:separator/>
      </w:r>
    </w:p>
  </w:footnote>
  <w:footnote w:type="continuationSeparator" w:id="0">
    <w:p w:rsidR="009414FA" w:rsidRDefault="009414FA" w:rsidP="00785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2D6B"/>
    <w:multiLevelType w:val="hybridMultilevel"/>
    <w:tmpl w:val="75CC97B2"/>
    <w:lvl w:ilvl="0" w:tplc="FF760AFA">
      <w:start w:val="1"/>
      <w:numFmt w:val="decimal"/>
      <w:lvlText w:val="%1."/>
      <w:lvlJc w:val="left"/>
      <w:pPr>
        <w:ind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531A"/>
    <w:rsid w:val="00021FD8"/>
    <w:rsid w:val="00033EA4"/>
    <w:rsid w:val="0003572E"/>
    <w:rsid w:val="000417F3"/>
    <w:rsid w:val="000822B9"/>
    <w:rsid w:val="00084FDB"/>
    <w:rsid w:val="000A0311"/>
    <w:rsid w:val="000A7DCF"/>
    <w:rsid w:val="000B6119"/>
    <w:rsid w:val="001077E9"/>
    <w:rsid w:val="00126E8A"/>
    <w:rsid w:val="0013049F"/>
    <w:rsid w:val="00134E6A"/>
    <w:rsid w:val="00141110"/>
    <w:rsid w:val="00166B81"/>
    <w:rsid w:val="00166E22"/>
    <w:rsid w:val="00175CF5"/>
    <w:rsid w:val="00186E5C"/>
    <w:rsid w:val="001879EB"/>
    <w:rsid w:val="00190AFF"/>
    <w:rsid w:val="001C07D8"/>
    <w:rsid w:val="001C7B3B"/>
    <w:rsid w:val="001F77E2"/>
    <w:rsid w:val="00221509"/>
    <w:rsid w:val="00237904"/>
    <w:rsid w:val="002736E3"/>
    <w:rsid w:val="00291B2F"/>
    <w:rsid w:val="0029436C"/>
    <w:rsid w:val="00295537"/>
    <w:rsid w:val="002A1071"/>
    <w:rsid w:val="002D5D27"/>
    <w:rsid w:val="002F4EC9"/>
    <w:rsid w:val="00304883"/>
    <w:rsid w:val="00341A8D"/>
    <w:rsid w:val="00351194"/>
    <w:rsid w:val="0036032B"/>
    <w:rsid w:val="00360E30"/>
    <w:rsid w:val="00394B20"/>
    <w:rsid w:val="003D31A4"/>
    <w:rsid w:val="00416D5E"/>
    <w:rsid w:val="004231B8"/>
    <w:rsid w:val="00431FC2"/>
    <w:rsid w:val="00440D38"/>
    <w:rsid w:val="0044133C"/>
    <w:rsid w:val="0045156D"/>
    <w:rsid w:val="004A222D"/>
    <w:rsid w:val="004B5E28"/>
    <w:rsid w:val="004C04CD"/>
    <w:rsid w:val="004D50AD"/>
    <w:rsid w:val="00510233"/>
    <w:rsid w:val="00527169"/>
    <w:rsid w:val="00530F09"/>
    <w:rsid w:val="005562DB"/>
    <w:rsid w:val="00565418"/>
    <w:rsid w:val="00575034"/>
    <w:rsid w:val="00596152"/>
    <w:rsid w:val="005A7005"/>
    <w:rsid w:val="005C5F76"/>
    <w:rsid w:val="00604DE2"/>
    <w:rsid w:val="00605C7D"/>
    <w:rsid w:val="0062492D"/>
    <w:rsid w:val="00666BE0"/>
    <w:rsid w:val="006C5969"/>
    <w:rsid w:val="00721A05"/>
    <w:rsid w:val="007236FB"/>
    <w:rsid w:val="00725911"/>
    <w:rsid w:val="007738DA"/>
    <w:rsid w:val="00785354"/>
    <w:rsid w:val="0079106D"/>
    <w:rsid w:val="007F03A5"/>
    <w:rsid w:val="007F09A1"/>
    <w:rsid w:val="00810A9D"/>
    <w:rsid w:val="00815599"/>
    <w:rsid w:val="00827289"/>
    <w:rsid w:val="008314EB"/>
    <w:rsid w:val="008642A4"/>
    <w:rsid w:val="008B51C9"/>
    <w:rsid w:val="008C7B7B"/>
    <w:rsid w:val="008E55B6"/>
    <w:rsid w:val="008F767A"/>
    <w:rsid w:val="00925F1B"/>
    <w:rsid w:val="009354FF"/>
    <w:rsid w:val="009414FA"/>
    <w:rsid w:val="00977DDE"/>
    <w:rsid w:val="00A2087B"/>
    <w:rsid w:val="00A20B98"/>
    <w:rsid w:val="00A40C90"/>
    <w:rsid w:val="00A46D25"/>
    <w:rsid w:val="00A55068"/>
    <w:rsid w:val="00B47374"/>
    <w:rsid w:val="00B527E1"/>
    <w:rsid w:val="00C13CBD"/>
    <w:rsid w:val="00C66870"/>
    <w:rsid w:val="00C7514D"/>
    <w:rsid w:val="00CC3044"/>
    <w:rsid w:val="00CF74D6"/>
    <w:rsid w:val="00D16A5E"/>
    <w:rsid w:val="00D30F1A"/>
    <w:rsid w:val="00D719E6"/>
    <w:rsid w:val="00D7227F"/>
    <w:rsid w:val="00D84F51"/>
    <w:rsid w:val="00DA159E"/>
    <w:rsid w:val="00DA1997"/>
    <w:rsid w:val="00DB10C4"/>
    <w:rsid w:val="00DB2642"/>
    <w:rsid w:val="00DF17B5"/>
    <w:rsid w:val="00DF6666"/>
    <w:rsid w:val="00E054E6"/>
    <w:rsid w:val="00E13323"/>
    <w:rsid w:val="00E24327"/>
    <w:rsid w:val="00E35D69"/>
    <w:rsid w:val="00E372CA"/>
    <w:rsid w:val="00E43D4C"/>
    <w:rsid w:val="00E52B6A"/>
    <w:rsid w:val="00EE531A"/>
    <w:rsid w:val="00EF7839"/>
    <w:rsid w:val="00F15F08"/>
    <w:rsid w:val="00F470B4"/>
    <w:rsid w:val="00F4780F"/>
    <w:rsid w:val="00F63ABC"/>
    <w:rsid w:val="00F71A73"/>
    <w:rsid w:val="00F904D6"/>
    <w:rsid w:val="00FD5B3F"/>
    <w:rsid w:val="00FE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31A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2591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78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semiHidden/>
    <w:locked/>
    <w:rsid w:val="0078535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78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locked/>
    <w:rsid w:val="00785354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785354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locked/>
    <w:rsid w:val="0078535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1360</Words>
  <Characters>7754</Characters>
  <Application>Microsoft Office Word</Application>
  <DocSecurity>0</DocSecurity>
  <Lines>64</Lines>
  <Paragraphs>18</Paragraphs>
  <ScaleCrop>false</ScaleCrop>
  <Company/>
  <LinksUpToDate>false</LinksUpToDate>
  <CharactersWithSpaces>9096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wzy</cp:lastModifiedBy>
  <cp:revision>103</cp:revision>
  <dcterms:created xsi:type="dcterms:W3CDTF">2014-10-25T06:28:00Z</dcterms:created>
  <dcterms:modified xsi:type="dcterms:W3CDTF">2017-08-24T06:46:00Z</dcterms:modified>
</cp:coreProperties>
</file>